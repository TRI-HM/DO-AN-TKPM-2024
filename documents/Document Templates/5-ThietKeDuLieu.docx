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386B" w14:textId="77777777" w:rsidR="003548A8" w:rsidRDefault="003548A8" w:rsidP="0041784B">
      <w:pPr>
        <w:spacing w:line="360" w:lineRule="auto"/>
        <w:rPr>
          <w:lang w:val="en-US"/>
        </w:rPr>
      </w:pPr>
    </w:p>
    <w:p w14:paraId="41C02B72" w14:textId="77777777" w:rsidR="00301562" w:rsidRDefault="00301562" w:rsidP="0041784B">
      <w:pPr>
        <w:spacing w:line="360" w:lineRule="auto"/>
        <w:rPr>
          <w:lang w:val="en-US"/>
        </w:rPr>
      </w:pPr>
    </w:p>
    <w:p w14:paraId="044F79A7" w14:textId="77777777" w:rsidR="00301562" w:rsidRDefault="00301562" w:rsidP="0041784B">
      <w:pPr>
        <w:spacing w:line="360" w:lineRule="auto"/>
        <w:rPr>
          <w:lang w:val="en-US"/>
        </w:rPr>
      </w:pPr>
    </w:p>
    <w:p w14:paraId="77FAA8D9" w14:textId="77777777" w:rsidR="00301562" w:rsidRDefault="00301562" w:rsidP="0041784B">
      <w:pPr>
        <w:spacing w:line="360" w:lineRule="auto"/>
        <w:rPr>
          <w:lang w:val="en-US"/>
        </w:rPr>
      </w:pPr>
    </w:p>
    <w:p w14:paraId="662C7AFA" w14:textId="77777777" w:rsidR="003548A8" w:rsidRPr="003548A8" w:rsidRDefault="003548A8" w:rsidP="0041784B">
      <w:pPr>
        <w:spacing w:line="360" w:lineRule="auto"/>
        <w:rPr>
          <w:lang w:val="en-US"/>
        </w:rPr>
      </w:pPr>
    </w:p>
    <w:p w14:paraId="1A97D6ED" w14:textId="77777777" w:rsidR="0041784B" w:rsidRDefault="00C14AB8" w:rsidP="0041784B">
      <w:pPr>
        <w:pStyle w:val="Title"/>
        <w:spacing w:line="360" w:lineRule="auto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</w:p>
    <w:p w14:paraId="166410AD" w14:textId="17E07FE9" w:rsidR="0041784B" w:rsidRDefault="0041784B" w:rsidP="0041784B">
      <w:pPr>
        <w:pStyle w:val="Title"/>
        <w:spacing w:line="360" w:lineRule="auto"/>
        <w:jc w:val="right"/>
        <w:rPr>
          <w:color w:val="0000FF"/>
          <w:lang w:val="en-US"/>
        </w:rPr>
      </w:pPr>
      <w:r w:rsidRPr="0041784B">
        <w:rPr>
          <w:color w:val="0000FF"/>
          <w:lang w:val="en-US"/>
        </w:rPr>
        <w:t xml:space="preserve">Phần Mềm Học Anh Văn </w:t>
      </w:r>
    </w:p>
    <w:p w14:paraId="5376A342" w14:textId="7CC7C1D5" w:rsidR="00D234F3" w:rsidRDefault="0041784B" w:rsidP="0041784B">
      <w:pPr>
        <w:pStyle w:val="Title"/>
        <w:spacing w:line="360" w:lineRule="auto"/>
        <w:jc w:val="right"/>
        <w:rPr>
          <w:lang w:val="en-US"/>
        </w:rPr>
      </w:pPr>
      <w:r w:rsidRPr="0041784B">
        <w:rPr>
          <w:color w:val="0000FF"/>
          <w:lang w:val="en-US"/>
        </w:rPr>
        <w:t>Nâng Cao Khả Năng Giao Tiếp</w:t>
      </w:r>
    </w:p>
    <w:p w14:paraId="0961FE09" w14:textId="77777777" w:rsidR="007A1DE8" w:rsidRPr="007A1DE8" w:rsidRDefault="007A1DE8" w:rsidP="0041784B">
      <w:pPr>
        <w:spacing w:line="360" w:lineRule="auto"/>
        <w:rPr>
          <w:lang w:val="en-US"/>
        </w:rPr>
      </w:pPr>
    </w:p>
    <w:p w14:paraId="0F5B57B2" w14:textId="5BFC907A" w:rsidR="007A1DE8" w:rsidRPr="007A1DE8" w:rsidRDefault="007A1DE8" w:rsidP="0041784B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1784B">
        <w:rPr>
          <w:rFonts w:ascii="Arial" w:hAnsi="Arial"/>
          <w:color w:val="0000FF"/>
          <w:sz w:val="34"/>
          <w:szCs w:val="30"/>
          <w:lang w:val="en-US"/>
        </w:rPr>
        <w:t>v1.0</w:t>
      </w:r>
    </w:p>
    <w:p w14:paraId="3E3FF286" w14:textId="77777777" w:rsidR="00D234F3" w:rsidRDefault="00D234F3" w:rsidP="0041784B">
      <w:pPr>
        <w:pStyle w:val="Title"/>
        <w:spacing w:line="360" w:lineRule="auto"/>
        <w:jc w:val="both"/>
        <w:rPr>
          <w:lang w:val="en-US"/>
        </w:rPr>
      </w:pPr>
    </w:p>
    <w:p w14:paraId="3647D4A0" w14:textId="77777777" w:rsidR="003548A8" w:rsidRDefault="003548A8" w:rsidP="0041784B">
      <w:pPr>
        <w:spacing w:line="360" w:lineRule="auto"/>
        <w:rPr>
          <w:lang w:val="en-US"/>
        </w:rPr>
      </w:pPr>
    </w:p>
    <w:p w14:paraId="7CB4BEB6" w14:textId="77777777" w:rsidR="00301562" w:rsidRDefault="00301562" w:rsidP="0041784B">
      <w:pPr>
        <w:spacing w:line="360" w:lineRule="auto"/>
        <w:rPr>
          <w:lang w:val="en-US"/>
        </w:rPr>
      </w:pPr>
    </w:p>
    <w:p w14:paraId="3D053BFC" w14:textId="77777777" w:rsidR="00301562" w:rsidRDefault="00301562" w:rsidP="0041784B">
      <w:pPr>
        <w:spacing w:line="360" w:lineRule="auto"/>
        <w:rPr>
          <w:lang w:val="en-US"/>
        </w:rPr>
      </w:pPr>
    </w:p>
    <w:p w14:paraId="58A83D0D" w14:textId="77777777" w:rsidR="003548A8" w:rsidRDefault="003548A8" w:rsidP="0041784B">
      <w:pPr>
        <w:spacing w:line="360" w:lineRule="auto"/>
        <w:rPr>
          <w:lang w:val="en-US"/>
        </w:rPr>
      </w:pPr>
    </w:p>
    <w:p w14:paraId="493AF0FE" w14:textId="77777777" w:rsidR="003548A8" w:rsidRDefault="003548A8" w:rsidP="0041784B">
      <w:pPr>
        <w:spacing w:line="360" w:lineRule="auto"/>
        <w:rPr>
          <w:lang w:val="en-US"/>
        </w:rPr>
      </w:pPr>
    </w:p>
    <w:p w14:paraId="753C0EDF" w14:textId="77777777" w:rsidR="003548A8" w:rsidRDefault="003548A8" w:rsidP="0041784B">
      <w:pPr>
        <w:spacing w:line="360" w:lineRule="auto"/>
        <w:rPr>
          <w:lang w:val="en-US"/>
        </w:rPr>
      </w:pPr>
    </w:p>
    <w:p w14:paraId="1C136F9C" w14:textId="77777777" w:rsidR="003548A8" w:rsidRDefault="003548A8" w:rsidP="0041784B">
      <w:pPr>
        <w:spacing w:line="360" w:lineRule="auto"/>
        <w:rPr>
          <w:lang w:val="en-US"/>
        </w:rPr>
      </w:pPr>
    </w:p>
    <w:p w14:paraId="30AD6B0C" w14:textId="77777777" w:rsidR="003548A8" w:rsidRDefault="003548A8" w:rsidP="0041784B">
      <w:pPr>
        <w:spacing w:line="360" w:lineRule="auto"/>
        <w:rPr>
          <w:lang w:val="en-US"/>
        </w:rPr>
      </w:pPr>
    </w:p>
    <w:p w14:paraId="07F067C1" w14:textId="77777777" w:rsidR="003548A8" w:rsidRPr="003548A8" w:rsidRDefault="003548A8" w:rsidP="0041784B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CC91A07" w14:textId="6DEF3AEF" w:rsidR="003548A8" w:rsidRPr="003548A8" w:rsidRDefault="0041784B" w:rsidP="0041784B">
      <w:pPr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1988326 – Huỳnh Minh Trí</w:t>
      </w:r>
    </w:p>
    <w:p w14:paraId="39F839E3" w14:textId="77777777" w:rsidR="003548A8" w:rsidRDefault="00DC363E" w:rsidP="0041784B">
      <w:pPr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02D18DEA" w14:textId="77777777" w:rsidR="00DC363E" w:rsidRPr="003548A8" w:rsidRDefault="00DC363E" w:rsidP="0041784B">
      <w:pPr>
        <w:spacing w:line="360" w:lineRule="auto"/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3C3DF252" w14:textId="77777777" w:rsidR="007A1DE8" w:rsidRPr="007A1DE8" w:rsidRDefault="007A1DE8" w:rsidP="0041784B">
      <w:pPr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F8602FE" w14:textId="77777777" w:rsidR="007A1DE8" w:rsidRPr="007A1DE8" w:rsidRDefault="007A1DE8" w:rsidP="0041784B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D0FF89F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D9487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D91B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0C763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DEDFE" w14:textId="77777777" w:rsidR="00E95D0C" w:rsidRPr="007A1DE8" w:rsidRDefault="00DC363E" w:rsidP="0041784B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0A418BF4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1D350" w14:textId="28F4E2B0" w:rsidR="00E95D0C" w:rsidRPr="003548A8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19/5/2024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47EF4" w14:textId="71DF77B3" w:rsidR="00E95D0C" w:rsidRPr="003548A8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16C8" w14:textId="0DA80CF7" w:rsidR="00E95D0C" w:rsidRPr="0037628A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Thiết kế dữ liệu quan hệ lưu trữ thông tin người dùng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1BCB6" w14:textId="263781EE" w:rsidR="00E95D0C" w:rsidRPr="003548A8" w:rsidRDefault="0041784B" w:rsidP="0041784B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Trí</w:t>
            </w:r>
          </w:p>
        </w:tc>
      </w:tr>
      <w:tr w:rsidR="00E95D0C" w:rsidRPr="007A1DE8" w14:paraId="4C90FA8E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2D09B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9904A" w14:textId="77777777" w:rsidR="00E95D0C" w:rsidRPr="007A1DE8" w:rsidRDefault="00E95D0C" w:rsidP="0041784B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159BF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CDFC2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3889CDA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F4B2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4C12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32EAD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2580B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020E125" w14:textId="77777777" w:rsidTr="004178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61E9A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0D7C1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1F0D6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126F8" w14:textId="77777777" w:rsidR="00E95D0C" w:rsidRPr="007A1DE8" w:rsidRDefault="00E95D0C" w:rsidP="0041784B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286A1565" w14:textId="77777777" w:rsidR="00A23833" w:rsidRDefault="00A23833" w:rsidP="0041784B">
      <w:pPr>
        <w:pStyle w:val="Title"/>
        <w:spacing w:line="360" w:lineRule="auto"/>
        <w:rPr>
          <w:lang w:val="en-US"/>
        </w:rPr>
      </w:pPr>
    </w:p>
    <w:p w14:paraId="08C38C13" w14:textId="77777777" w:rsidR="00A23833" w:rsidRDefault="00A23833" w:rsidP="0041784B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0E17A36" w14:textId="77777777" w:rsidR="00C14AB8" w:rsidRDefault="00A23833" w:rsidP="0041784B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51A4421" w14:textId="77777777" w:rsidR="00C14AB8" w:rsidRDefault="00000000" w:rsidP="0041784B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0BB49004" w14:textId="77777777" w:rsidR="00C14AB8" w:rsidRDefault="00A23833" w:rsidP="0041784B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059DD4" w14:textId="54F69C45" w:rsidR="00C14AB8" w:rsidRDefault="00C14AB8" w:rsidP="0041784B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DA0FEAF" w14:textId="16D901E4" w:rsidR="00C14AB8" w:rsidRDefault="00C14AB8" w:rsidP="0041784B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0CED0402" w14:textId="0A8D9834" w:rsidR="003E6B3E" w:rsidRDefault="003E6B3E" w:rsidP="003E6B3E">
      <w:pPr>
        <w:rPr>
          <w:lang w:val="en-US"/>
        </w:rPr>
      </w:pPr>
      <w:r>
        <w:rPr>
          <w:lang w:val="en-US"/>
        </w:rPr>
        <w:t>Sẽ có 2 phương thức lưu trữ:</w:t>
      </w:r>
    </w:p>
    <w:p w14:paraId="34BC5BCF" w14:textId="52263F91" w:rsidR="003E6B3E" w:rsidRPr="003E6B3E" w:rsidRDefault="003E6B3E" w:rsidP="003E6B3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Dùng mySql: được thế kế theo hình vẽ sau:</w:t>
      </w:r>
    </w:p>
    <w:p w14:paraId="317FBD58" w14:textId="212B51E9" w:rsidR="00C14AB8" w:rsidRDefault="00B17A0F" w:rsidP="0041784B">
      <w:pPr>
        <w:pStyle w:val="BodyText"/>
        <w:spacing w:line="360" w:lineRule="auto"/>
        <w:rPr>
          <w:i/>
          <w:color w:val="0000FF"/>
          <w:lang w:val="en-US"/>
        </w:rPr>
      </w:pPr>
      <w:r w:rsidRPr="00B17A0F">
        <w:rPr>
          <w:i/>
          <w:color w:val="0000FF"/>
        </w:rPr>
        <w:drawing>
          <wp:inline distT="0" distB="0" distL="0" distR="0" wp14:anchorId="15F228CB" wp14:editId="5ADC83A7">
            <wp:extent cx="5732145" cy="3677920"/>
            <wp:effectExtent l="0" t="0" r="1905" b="0"/>
            <wp:docPr id="117024218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2182" name="Picture 1" descr="A diagram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7B5" w14:textId="50F2226C" w:rsidR="003E6B3E" w:rsidRDefault="003E6B3E" w:rsidP="003E6B3E">
      <w:pPr>
        <w:pStyle w:val="BodyText"/>
        <w:numPr>
          <w:ilvl w:val="0"/>
          <w:numId w:val="36"/>
        </w:numPr>
        <w:spacing w:line="360" w:lineRule="auto"/>
        <w:rPr>
          <w:lang w:val="en-US"/>
        </w:rPr>
      </w:pPr>
      <w:r w:rsidRPr="003E6B3E">
        <w:rPr>
          <w:lang w:val="en-US"/>
        </w:rPr>
        <w:t>Lưu bằng file.txt</w:t>
      </w:r>
      <w:r>
        <w:rPr>
          <w:lang w:val="en-US"/>
        </w:rPr>
        <w:t>: Được thế kế lưu theo dạng JSON cho mỗi bảng như là mySql</w:t>
      </w:r>
    </w:p>
    <w:p w14:paraId="4072F213" w14:textId="3A6990AA" w:rsidR="003E6B3E" w:rsidRDefault="003E6B3E" w:rsidP="003E6B3E">
      <w:pPr>
        <w:pStyle w:val="BodyText"/>
        <w:numPr>
          <w:ilvl w:val="1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&lt;uuid&gt;.txt: uuid trong tên file sẽ được lưu khi bằng uuid của người dùng đăng ký.</w:t>
      </w:r>
    </w:p>
    <w:p w14:paraId="6593CABE" w14:textId="1EF1F62D" w:rsidR="003E6B3E" w:rsidRDefault="003E6B3E" w:rsidP="003E6B3E">
      <w:pPr>
        <w:pStyle w:val="BodyText"/>
        <w:numPr>
          <w:ilvl w:val="1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Các trường trong mỗi file sẽ được thiết kế như là trong hình của mySQL ở phần trên, ví dụ:</w:t>
      </w:r>
    </w:p>
    <w:p w14:paraId="221056B1" w14:textId="59D81848" w:rsidR="003E6B3E" w:rsidRDefault="003E6B3E" w:rsidP="003E6B3E">
      <w:pPr>
        <w:pStyle w:val="BodyText"/>
        <w:spacing w:line="360" w:lineRule="auto"/>
        <w:ind w:left="2160"/>
        <w:rPr>
          <w:lang w:val="en-US"/>
        </w:rPr>
      </w:pPr>
      <w:r w:rsidRPr="003E6B3E">
        <w:rPr>
          <w:lang w:val="en-US"/>
        </w:rPr>
        <w:t>4e33fd04-862b-40d1-be64-eb67afe2d826</w:t>
      </w:r>
      <w:r>
        <w:rPr>
          <w:lang w:val="en-US"/>
        </w:rPr>
        <w:t xml:space="preserve">.txt </w:t>
      </w:r>
    </w:p>
    <w:p w14:paraId="731BA343" w14:textId="38663771" w:rsidR="003E6B3E" w:rsidRPr="003E6B3E" w:rsidRDefault="003E6B3E" w:rsidP="003E6B3E">
      <w:pPr>
        <w:pStyle w:val="BodyText"/>
        <w:spacing w:line="360" w:lineRule="auto"/>
        <w:ind w:left="2160"/>
        <w:rPr>
          <w:lang w:val="en-US"/>
        </w:rPr>
      </w:pPr>
      <w:r w:rsidRPr="003E6B3E">
        <w:rPr>
          <w:lang w:val="en-US"/>
        </w:rPr>
        <w:drawing>
          <wp:inline distT="0" distB="0" distL="0" distR="0" wp14:anchorId="4469C96F" wp14:editId="508D45EC">
            <wp:extent cx="4160877" cy="1787857"/>
            <wp:effectExtent l="0" t="0" r="0" b="3175"/>
            <wp:docPr id="1598207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7536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l="10412" t="22641" r="8842" b="13143"/>
                    <a:stretch/>
                  </pic:blipFill>
                  <pic:spPr bwMode="auto">
                    <a:xfrm>
                      <a:off x="0" y="0"/>
                      <a:ext cx="4233358" cy="181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B3E" w:rsidRPr="003E6B3E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FD41E" w14:textId="77777777" w:rsidR="00157FCA" w:rsidRDefault="00157FCA">
      <w:r>
        <w:separator/>
      </w:r>
    </w:p>
  </w:endnote>
  <w:endnote w:type="continuationSeparator" w:id="0">
    <w:p w14:paraId="3539FE3A" w14:textId="77777777" w:rsidR="00157FCA" w:rsidRDefault="0015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F055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50B2B6A" wp14:editId="788D65E9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52BC26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43B61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7B398CC" wp14:editId="6FF9BA6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2AEC0E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CCAFE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FF85" w14:textId="77777777" w:rsidR="00157FCA" w:rsidRDefault="00157FCA">
      <w:r>
        <w:separator/>
      </w:r>
    </w:p>
  </w:footnote>
  <w:footnote w:type="continuationSeparator" w:id="0">
    <w:p w14:paraId="25E5D78E" w14:textId="77777777" w:rsidR="00157FCA" w:rsidRDefault="00157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5AB5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A042B8" wp14:editId="4E2C8C85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D2C6D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E17B7F0" wp14:editId="0EF8421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8C161B" w14:textId="77777777" w:rsidR="006D084D" w:rsidRDefault="006D084D" w:rsidP="006D084D">
    <w:pPr>
      <w:pStyle w:val="Title"/>
      <w:rPr>
        <w:lang w:val="en-US"/>
      </w:rPr>
    </w:pPr>
  </w:p>
  <w:p w14:paraId="6D38E54B" w14:textId="77777777" w:rsidR="006D084D" w:rsidRPr="003B1A2B" w:rsidRDefault="006D084D" w:rsidP="006D084D">
    <w:pPr>
      <w:rPr>
        <w:lang w:val="en-US"/>
      </w:rPr>
    </w:pPr>
  </w:p>
  <w:p w14:paraId="3AC1662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877F1CE" w14:textId="77777777" w:rsidR="006D084D" w:rsidRPr="0040293A" w:rsidRDefault="006D084D" w:rsidP="006D084D">
    <w:pPr>
      <w:pStyle w:val="Header"/>
      <w:rPr>
        <w:rFonts w:eastAsia="Tahoma"/>
      </w:rPr>
    </w:pPr>
  </w:p>
  <w:p w14:paraId="1C84424E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87084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638B84C4" wp14:editId="7A714D68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C9205F4" w14:textId="77777777" w:rsidTr="008D3541">
      <w:tc>
        <w:tcPr>
          <w:tcW w:w="6623" w:type="dxa"/>
          <w:shd w:val="clear" w:color="auto" w:fill="auto"/>
        </w:tcPr>
        <w:p w14:paraId="38C16114" w14:textId="4C1F5BF7" w:rsidR="00E95D0C" w:rsidRPr="008D3541" w:rsidRDefault="0041784B" w:rsidP="0041784B">
          <w:pPr>
            <w:pStyle w:val="Header"/>
            <w:rPr>
              <w:color w:val="0000FF"/>
              <w:lang w:val="en-US"/>
            </w:rPr>
          </w:pPr>
          <w:r w:rsidRPr="0041784B">
            <w:rPr>
              <w:color w:val="0000FF"/>
              <w:lang w:val="en-US"/>
            </w:rPr>
            <w:t>Phần Mềm Học Anh Văn Nâng Cao Khả Năng Giao Tiếp</w:t>
          </w:r>
        </w:p>
      </w:tc>
      <w:tc>
        <w:tcPr>
          <w:tcW w:w="2845" w:type="dxa"/>
          <w:shd w:val="clear" w:color="auto" w:fill="auto"/>
        </w:tcPr>
        <w:p w14:paraId="6DB61008" w14:textId="5E8A508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1784B">
            <w:rPr>
              <w:color w:val="0000FF"/>
              <w:lang w:val="en-US"/>
            </w:rPr>
            <w:t>v1.0</w:t>
          </w:r>
        </w:p>
      </w:tc>
    </w:tr>
    <w:tr w:rsidR="00E95D0C" w14:paraId="23265C9E" w14:textId="77777777" w:rsidTr="008D3541">
      <w:tc>
        <w:tcPr>
          <w:tcW w:w="6623" w:type="dxa"/>
          <w:shd w:val="clear" w:color="auto" w:fill="auto"/>
        </w:tcPr>
        <w:p w14:paraId="08FB5602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2D1F41A7" w14:textId="7E5021E5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1784B">
            <w:rPr>
              <w:color w:val="0000FF"/>
              <w:lang w:val="en-US"/>
            </w:rPr>
            <w:t>19/5/2024</w:t>
          </w:r>
        </w:p>
      </w:tc>
    </w:tr>
  </w:tbl>
  <w:p w14:paraId="11BBCEA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09396C"/>
    <w:multiLevelType w:val="hybridMultilevel"/>
    <w:tmpl w:val="59965ACC"/>
    <w:lvl w:ilvl="0" w:tplc="ED1A86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19736886">
    <w:abstractNumId w:val="0"/>
  </w:num>
  <w:num w:numId="2" w16cid:durableId="186262623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3275699">
    <w:abstractNumId w:val="18"/>
  </w:num>
  <w:num w:numId="4" w16cid:durableId="1194804918">
    <w:abstractNumId w:val="16"/>
  </w:num>
  <w:num w:numId="5" w16cid:durableId="159581749">
    <w:abstractNumId w:val="19"/>
  </w:num>
  <w:num w:numId="6" w16cid:durableId="2122142014">
    <w:abstractNumId w:val="9"/>
  </w:num>
  <w:num w:numId="7" w16cid:durableId="179047475">
    <w:abstractNumId w:val="20"/>
  </w:num>
  <w:num w:numId="8" w16cid:durableId="1505120786">
    <w:abstractNumId w:val="25"/>
  </w:num>
  <w:num w:numId="9" w16cid:durableId="867185242">
    <w:abstractNumId w:val="12"/>
  </w:num>
  <w:num w:numId="10" w16cid:durableId="81729866">
    <w:abstractNumId w:val="7"/>
  </w:num>
  <w:num w:numId="11" w16cid:durableId="231014554">
    <w:abstractNumId w:val="30"/>
  </w:num>
  <w:num w:numId="12" w16cid:durableId="98913516">
    <w:abstractNumId w:val="26"/>
  </w:num>
  <w:num w:numId="13" w16cid:durableId="947933962">
    <w:abstractNumId w:val="24"/>
  </w:num>
  <w:num w:numId="14" w16cid:durableId="1242719531">
    <w:abstractNumId w:val="3"/>
  </w:num>
  <w:num w:numId="15" w16cid:durableId="638143990">
    <w:abstractNumId w:val="5"/>
  </w:num>
  <w:num w:numId="16" w16cid:durableId="1786776165">
    <w:abstractNumId w:val="23"/>
  </w:num>
  <w:num w:numId="17" w16cid:durableId="514461730">
    <w:abstractNumId w:val="28"/>
  </w:num>
  <w:num w:numId="18" w16cid:durableId="980496888">
    <w:abstractNumId w:val="11"/>
  </w:num>
  <w:num w:numId="19" w16cid:durableId="175316770">
    <w:abstractNumId w:val="22"/>
  </w:num>
  <w:num w:numId="20" w16cid:durableId="1867675206">
    <w:abstractNumId w:val="27"/>
  </w:num>
  <w:num w:numId="21" w16cid:durableId="679429802">
    <w:abstractNumId w:val="29"/>
  </w:num>
  <w:num w:numId="22" w16cid:durableId="1087965607">
    <w:abstractNumId w:val="8"/>
  </w:num>
  <w:num w:numId="23" w16cid:durableId="1839923977">
    <w:abstractNumId w:val="15"/>
  </w:num>
  <w:num w:numId="24" w16cid:durableId="493306086">
    <w:abstractNumId w:val="6"/>
  </w:num>
  <w:num w:numId="25" w16cid:durableId="330135232">
    <w:abstractNumId w:val="4"/>
  </w:num>
  <w:num w:numId="26" w16cid:durableId="1490944339">
    <w:abstractNumId w:val="14"/>
  </w:num>
  <w:num w:numId="27" w16cid:durableId="1324162292">
    <w:abstractNumId w:val="21"/>
  </w:num>
  <w:num w:numId="28" w16cid:durableId="179127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9611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01810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38390353">
    <w:abstractNumId w:val="13"/>
  </w:num>
  <w:num w:numId="32" w16cid:durableId="2055540396">
    <w:abstractNumId w:val="0"/>
  </w:num>
  <w:num w:numId="33" w16cid:durableId="725757821">
    <w:abstractNumId w:val="0"/>
  </w:num>
  <w:num w:numId="34" w16cid:durableId="2076511464">
    <w:abstractNumId w:val="17"/>
  </w:num>
  <w:num w:numId="35" w16cid:durableId="1154369219">
    <w:abstractNumId w:val="10"/>
  </w:num>
  <w:num w:numId="36" w16cid:durableId="1570461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57FCA"/>
    <w:rsid w:val="00213ECB"/>
    <w:rsid w:val="002160F2"/>
    <w:rsid w:val="00221A67"/>
    <w:rsid w:val="0027480E"/>
    <w:rsid w:val="00301562"/>
    <w:rsid w:val="0031511D"/>
    <w:rsid w:val="003548A8"/>
    <w:rsid w:val="003701D7"/>
    <w:rsid w:val="003747E6"/>
    <w:rsid w:val="003C2F0F"/>
    <w:rsid w:val="003E6B3E"/>
    <w:rsid w:val="004176B5"/>
    <w:rsid w:val="0041784B"/>
    <w:rsid w:val="00435847"/>
    <w:rsid w:val="00455049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5518B"/>
    <w:rsid w:val="00984338"/>
    <w:rsid w:val="0099744F"/>
    <w:rsid w:val="009B2AFC"/>
    <w:rsid w:val="009F47F5"/>
    <w:rsid w:val="00A077C4"/>
    <w:rsid w:val="00A23833"/>
    <w:rsid w:val="00A544E7"/>
    <w:rsid w:val="00A638EF"/>
    <w:rsid w:val="00A95E8B"/>
    <w:rsid w:val="00B17A0F"/>
    <w:rsid w:val="00B46F4E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B1C504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E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979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Trí Huỳnh Minh</cp:lastModifiedBy>
  <cp:revision>10</cp:revision>
  <cp:lastPrinted>2013-12-07T15:58:00Z</cp:lastPrinted>
  <dcterms:created xsi:type="dcterms:W3CDTF">2013-10-13T11:14:00Z</dcterms:created>
  <dcterms:modified xsi:type="dcterms:W3CDTF">2024-05-19T13:47:00Z</dcterms:modified>
</cp:coreProperties>
</file>